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240B6" w14:paraId="4CB2883F" w14:textId="77777777" w:rsidTr="00165B9F">
        <w:trPr>
          <w:trHeight w:val="2195"/>
        </w:trPr>
        <w:tc>
          <w:tcPr>
            <w:tcW w:w="7709" w:type="dxa"/>
          </w:tcPr>
          <w:p w14:paraId="6C4275EA" w14:textId="747D54C5" w:rsidR="00077D8F" w:rsidRPr="002240B6" w:rsidRDefault="00C6305A" w:rsidP="00B30338">
            <w:pPr>
              <w:pStyle w:val="FrRubrik"/>
              <w:tabs>
                <w:tab w:val="center" w:pos="4536"/>
                <w:tab w:val="right" w:pos="9072"/>
              </w:tabs>
              <w:spacing w:line="360" w:lineRule="auto"/>
              <w:jc w:val="both"/>
              <w:rPr>
                <w:i w:val="0"/>
                <w:sz w:val="44"/>
                <w:szCs w:val="44"/>
                <w:lang w:val="en-US"/>
              </w:rPr>
            </w:pPr>
            <w:r w:rsidRPr="002240B6">
              <w:rPr>
                <w:i w:val="0"/>
                <w:sz w:val="44"/>
                <w:szCs w:val="44"/>
                <w:lang w:val="en-US"/>
              </w:rPr>
              <w:t>Programming for Web 2.0</w:t>
            </w:r>
          </w:p>
        </w:tc>
      </w:tr>
    </w:tbl>
    <w:p w14:paraId="7821A4A3" w14:textId="05A4B577" w:rsidR="00627162" w:rsidRPr="002240B6" w:rsidRDefault="002938A3" w:rsidP="00B30338">
      <w:pPr>
        <w:pStyle w:val="FramsideText"/>
        <w:spacing w:line="360" w:lineRule="auto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Final documentation</w:t>
      </w:r>
    </w:p>
    <w:p w14:paraId="35CC00E0" w14:textId="5F37D8E9" w:rsidR="00494093" w:rsidRPr="002240B6" w:rsidRDefault="002240B6" w:rsidP="00B30338">
      <w:pPr>
        <w:pStyle w:val="FramsideText"/>
        <w:spacing w:line="360" w:lineRule="auto"/>
        <w:jc w:val="both"/>
        <w:rPr>
          <w:i/>
          <w:sz w:val="36"/>
          <w:szCs w:val="36"/>
          <w:lang w:val="en-US"/>
        </w:rPr>
      </w:pPr>
      <w:r w:rsidRPr="002240B6">
        <w:rPr>
          <w:i/>
          <w:sz w:val="36"/>
          <w:szCs w:val="36"/>
          <w:lang w:val="en-US"/>
        </w:rPr>
        <w:t>Star Wars</w:t>
      </w:r>
      <w:r w:rsidR="00494093" w:rsidRPr="002240B6">
        <w:rPr>
          <w:i/>
          <w:sz w:val="36"/>
          <w:szCs w:val="36"/>
          <w:lang w:val="en-US"/>
        </w:rPr>
        <w:t xml:space="preserve"> Timeline </w:t>
      </w:r>
    </w:p>
    <w:p w14:paraId="3DB5F38E" w14:textId="63AE85FD" w:rsidR="00165B9F" w:rsidRPr="002240B6" w:rsidRDefault="00494093" w:rsidP="00B30338">
      <w:pPr>
        <w:pStyle w:val="FramsideText"/>
        <w:spacing w:line="360" w:lineRule="auto"/>
        <w:jc w:val="both"/>
        <w:rPr>
          <w:i/>
          <w:sz w:val="36"/>
          <w:szCs w:val="36"/>
          <w:lang w:val="en-US"/>
        </w:rPr>
      </w:pPr>
      <w:r w:rsidRPr="002240B6">
        <w:rPr>
          <w:i/>
          <w:sz w:val="36"/>
          <w:szCs w:val="36"/>
          <w:lang w:val="en-US"/>
        </w:rPr>
        <w:t>by Jan W</w:t>
      </w:r>
      <w:r w:rsidR="005A13FE" w:rsidRPr="002240B6">
        <w:rPr>
          <w:i/>
          <w:sz w:val="36"/>
          <w:szCs w:val="36"/>
          <w:lang w:val="en-US"/>
        </w:rPr>
        <w:t>eis</w:t>
      </w:r>
      <w:r w:rsidRPr="002240B6">
        <w:rPr>
          <w:i/>
          <w:sz w:val="36"/>
          <w:szCs w:val="36"/>
          <w:lang w:val="en-US"/>
        </w:rPr>
        <w:t>s and Malte Dammann</w:t>
      </w:r>
    </w:p>
    <w:p w14:paraId="084D6F9F" w14:textId="77777777" w:rsidR="00077D8F" w:rsidRPr="002240B6" w:rsidRDefault="00077D8F" w:rsidP="00B30338">
      <w:pPr>
        <w:pStyle w:val="Textkrper"/>
        <w:spacing w:line="360" w:lineRule="auto"/>
        <w:jc w:val="both"/>
        <w:rPr>
          <w:lang w:val="en-US"/>
        </w:rPr>
      </w:pPr>
    </w:p>
    <w:tbl>
      <w:tblPr>
        <w:tblpPr w:leftFromText="142" w:rightFromText="142" w:vertAnchor="page" w:horzAnchor="page" w:tblpX="7051" w:tblpY="9157"/>
        <w:tblW w:w="426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266"/>
      </w:tblGrid>
      <w:tr w:rsidR="0075385D" w:rsidRPr="002938A3" w14:paraId="684118F8" w14:textId="77777777" w:rsidTr="0075385D">
        <w:trPr>
          <w:trHeight w:val="7214"/>
        </w:trPr>
        <w:tc>
          <w:tcPr>
            <w:tcW w:w="4266" w:type="dxa"/>
            <w:shd w:val="clear" w:color="auto" w:fill="auto"/>
            <w:vAlign w:val="bottom"/>
          </w:tcPr>
          <w:bookmarkStart w:id="0" w:name="Text4"/>
          <w:p w14:paraId="23AE0D55" w14:textId="77777777" w:rsidR="0075385D" w:rsidRPr="007527D8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2240B6">
              <w:rPr>
                <w:i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:"/>
                  </w:textInput>
                </w:ffData>
              </w:fldChar>
            </w:r>
            <w:r w:rsidRPr="007527D8">
              <w:rPr>
                <w:i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7527D8">
              <w:rPr>
                <w:i/>
                <w:noProof/>
              </w:rPr>
              <w:t>Författare:</w:t>
            </w:r>
            <w:r w:rsidRPr="002240B6">
              <w:rPr>
                <w:i/>
                <w:lang w:val="en-US"/>
              </w:rPr>
              <w:fldChar w:fldCharType="end"/>
            </w:r>
            <w:bookmarkEnd w:id="0"/>
            <w:r w:rsidRPr="007527D8">
              <w:rPr>
                <w:i/>
              </w:rPr>
              <w:t xml:space="preserve"> </w:t>
            </w:r>
            <w:r w:rsidRPr="007527D8">
              <w:t>Malte Dammann, Jan Weiss</w:t>
            </w:r>
          </w:p>
          <w:p w14:paraId="674230B2" w14:textId="77777777" w:rsidR="0075385D" w:rsidRPr="007527D8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ledare:"/>
                  </w:textInput>
                </w:ffData>
              </w:fldChar>
            </w:r>
            <w:r w:rsidRPr="007527D8">
              <w:rPr>
                <w:i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7527D8">
              <w:rPr>
                <w:i/>
                <w:noProof/>
              </w:rPr>
              <w:t>Handledare:</w:t>
            </w:r>
            <w:r w:rsidRPr="002240B6">
              <w:rPr>
                <w:i/>
                <w:lang w:val="en-US"/>
              </w:rPr>
              <w:fldChar w:fldCharType="end"/>
            </w:r>
            <w:r w:rsidRPr="007527D8">
              <w:rPr>
                <w:i/>
              </w:rPr>
              <w:t xml:space="preserve"> </w:t>
            </w:r>
            <w:r>
              <w:t xml:space="preserve"> </w:t>
            </w:r>
            <w:r w:rsidRPr="007527D8">
              <w:rPr>
                <w:i/>
              </w:rPr>
              <w:t>Tobias Andersson Gidlund</w:t>
            </w:r>
          </w:p>
          <w:p w14:paraId="71530D0E" w14:textId="77777777" w:rsidR="0075385D" w:rsidRPr="007527D8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i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aminator:"/>
                  </w:textInput>
                </w:ffData>
              </w:fldChar>
            </w:r>
            <w:r w:rsidRPr="007527D8">
              <w:rPr>
                <w:i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7527D8">
              <w:rPr>
                <w:i/>
                <w:noProof/>
              </w:rPr>
              <w:t>Examinator:</w:t>
            </w:r>
            <w:r w:rsidRPr="002240B6">
              <w:rPr>
                <w:i/>
                <w:lang w:val="en-US"/>
              </w:rPr>
              <w:fldChar w:fldCharType="end"/>
            </w:r>
            <w:r w:rsidRPr="007527D8">
              <w:rPr>
                <w:i/>
              </w:rPr>
              <w:t xml:space="preserve"> </w:t>
            </w:r>
            <w:r>
              <w:t xml:space="preserve"> </w:t>
            </w:r>
            <w:r w:rsidRPr="007527D8">
              <w:rPr>
                <w:i/>
              </w:rPr>
              <w:t>Tobias Andersson Gidlund</w:t>
            </w:r>
          </w:p>
          <w:p w14:paraId="1A28BD9C" w14:textId="77777777" w:rsidR="0075385D" w:rsidRPr="007527D8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in:"/>
                  </w:textInput>
                </w:ffData>
              </w:fldChar>
            </w:r>
            <w:r w:rsidRPr="007527D8">
              <w:rPr>
                <w:i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7527D8">
              <w:rPr>
                <w:i/>
                <w:noProof/>
              </w:rPr>
              <w:t>Termin:</w:t>
            </w:r>
            <w:r w:rsidRPr="002240B6">
              <w:rPr>
                <w:i/>
                <w:lang w:val="en-US"/>
              </w:rPr>
              <w:fldChar w:fldCharType="end"/>
            </w:r>
            <w:r w:rsidRPr="007527D8">
              <w:rPr>
                <w:i/>
              </w:rPr>
              <w:t xml:space="preserve"> VT16</w:t>
            </w:r>
          </w:p>
          <w:p w14:paraId="27FED653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i/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Ämne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Ämne:</w:t>
            </w:r>
            <w:r w:rsidRPr="002240B6">
              <w:rPr>
                <w:i/>
                <w:lang w:val="en-US"/>
              </w:rPr>
              <w:fldChar w:fldCharType="end"/>
            </w:r>
            <w:r w:rsidRPr="002240B6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Programming for W</w:t>
            </w:r>
            <w:r w:rsidRPr="002240B6">
              <w:rPr>
                <w:i/>
                <w:lang w:val="en-US"/>
              </w:rPr>
              <w:t>eb 2.0</w:t>
            </w:r>
          </w:p>
          <w:p w14:paraId="76710105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kod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Kurskod:</w:t>
            </w:r>
            <w:r w:rsidRPr="002240B6">
              <w:rPr>
                <w:i/>
                <w:lang w:val="en-US"/>
              </w:rPr>
              <w:fldChar w:fldCharType="end"/>
            </w:r>
            <w:r w:rsidRPr="002240B6">
              <w:rPr>
                <w:i/>
                <w:lang w:val="en-US"/>
              </w:rPr>
              <w:t xml:space="preserve"> 2DV512</w:t>
            </w:r>
          </w:p>
        </w:tc>
      </w:tr>
    </w:tbl>
    <w:p w14:paraId="37C6B78A" w14:textId="77777777" w:rsidR="006522C9" w:rsidRPr="002240B6" w:rsidRDefault="00077D8F" w:rsidP="00B30338">
      <w:pPr>
        <w:pStyle w:val="Toc"/>
        <w:spacing w:line="360" w:lineRule="auto"/>
        <w:jc w:val="both"/>
        <w:rPr>
          <w:lang w:val="en-US"/>
        </w:rPr>
        <w:sectPr w:rsidR="006522C9" w:rsidRPr="002240B6" w:rsidSect="0075385D">
          <w:headerReference w:type="default" r:id="rId8"/>
          <w:headerReference w:type="first" r:id="rId9"/>
          <w:pgSz w:w="11906" w:h="16838" w:code="9"/>
          <w:pgMar w:top="3103" w:right="1661" w:bottom="90" w:left="2756" w:header="567" w:footer="510" w:gutter="0"/>
          <w:cols w:space="708"/>
          <w:titlePg/>
          <w:docGrid w:linePitch="360"/>
        </w:sectPr>
      </w:pPr>
      <w:r w:rsidRPr="002240B6">
        <w:rPr>
          <w:noProof/>
          <w:lang w:val="en-US" w:eastAsia="en-US"/>
        </w:rPr>
        <w:drawing>
          <wp:anchor distT="0" distB="0" distL="114300" distR="114300" simplePos="0" relativeHeight="251659264" behindDoc="1" locked="1" layoutInCell="1" allowOverlap="1" wp14:anchorId="60D181E6" wp14:editId="60713E0D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rPr>
          <w:sz w:val="24"/>
          <w:szCs w:val="24"/>
          <w:lang w:val="en-US"/>
        </w:rPr>
        <w:id w:val="1899546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1A8C7" w14:textId="406F4B4B" w:rsidR="006A27D7" w:rsidRPr="002240B6" w:rsidRDefault="006A27D7" w:rsidP="006A27D7">
          <w:pPr>
            <w:pStyle w:val="Toc"/>
            <w:spacing w:line="360" w:lineRule="auto"/>
            <w:jc w:val="both"/>
            <w:rPr>
              <w:lang w:val="en-US"/>
            </w:rPr>
          </w:pPr>
          <w:r w:rsidRPr="002240B6">
            <w:rPr>
              <w:lang w:val="en-US"/>
            </w:rPr>
            <w:t>Table of contents</w:t>
          </w:r>
        </w:p>
        <w:p w14:paraId="19CC05E5" w14:textId="240CD325" w:rsidR="00B02E6B" w:rsidRDefault="006A27D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 w:rsidRPr="002240B6">
            <w:rPr>
              <w:lang w:val="en-US"/>
            </w:rPr>
            <w:fldChar w:fldCharType="begin"/>
          </w:r>
          <w:r w:rsidRPr="002240B6">
            <w:rPr>
              <w:lang w:val="en-US"/>
            </w:rPr>
            <w:instrText xml:space="preserve"> TOC \o "1-3" \h \z \u </w:instrText>
          </w:r>
          <w:r w:rsidRPr="002240B6">
            <w:rPr>
              <w:lang w:val="en-US"/>
            </w:rPr>
            <w:fldChar w:fldCharType="separate"/>
          </w:r>
          <w:hyperlink w:anchor="_Toc470017034" w:history="1">
            <w:r w:rsidR="00B02E6B" w:rsidRPr="003F7C3C">
              <w:rPr>
                <w:rStyle w:val="Hyperlink"/>
                <w:noProof/>
                <w:lang w:val="en-US"/>
              </w:rPr>
              <w:t>Introduction</w:t>
            </w:r>
            <w:r w:rsidR="00B02E6B">
              <w:rPr>
                <w:noProof/>
                <w:webHidden/>
              </w:rPr>
              <w:tab/>
            </w:r>
            <w:r w:rsidR="00B02E6B">
              <w:rPr>
                <w:noProof/>
                <w:webHidden/>
              </w:rPr>
              <w:fldChar w:fldCharType="begin"/>
            </w:r>
            <w:r w:rsidR="00B02E6B">
              <w:rPr>
                <w:noProof/>
                <w:webHidden/>
              </w:rPr>
              <w:instrText xml:space="preserve"> PAGEREF _Toc470017034 \h </w:instrText>
            </w:r>
            <w:r w:rsidR="00B02E6B">
              <w:rPr>
                <w:noProof/>
                <w:webHidden/>
              </w:rPr>
            </w:r>
            <w:r w:rsidR="00B02E6B">
              <w:rPr>
                <w:noProof/>
                <w:webHidden/>
              </w:rPr>
              <w:fldChar w:fldCharType="separate"/>
            </w:r>
            <w:r w:rsidR="00B02E6B">
              <w:rPr>
                <w:noProof/>
                <w:webHidden/>
              </w:rPr>
              <w:t>- 1 -</w:t>
            </w:r>
            <w:r w:rsidR="00B02E6B">
              <w:rPr>
                <w:noProof/>
                <w:webHidden/>
              </w:rPr>
              <w:fldChar w:fldCharType="end"/>
            </w:r>
          </w:hyperlink>
        </w:p>
        <w:p w14:paraId="430AF25D" w14:textId="3E41BD6C" w:rsidR="00B02E6B" w:rsidRDefault="00B02E6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0017035" w:history="1">
            <w:r w:rsidRPr="003F7C3C">
              <w:rPr>
                <w:rStyle w:val="Hyperlink"/>
                <w:noProof/>
                <w:lang w:val="en-US"/>
              </w:rPr>
              <w:t>1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C144" w14:textId="363278DE" w:rsidR="00B02E6B" w:rsidRDefault="00B02E6B">
          <w:pPr>
            <w:pStyle w:val="Verzeichnis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17036" w:history="1">
            <w:r w:rsidRPr="003F7C3C">
              <w:rPr>
                <w:rStyle w:val="Hyperlink"/>
                <w:noProof/>
                <w:lang w:val="en-US"/>
              </w:rPr>
              <w:t>1.1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FB43" w14:textId="7634A8B4" w:rsidR="00B02E6B" w:rsidRDefault="00B02E6B">
          <w:pPr>
            <w:pStyle w:val="Verzeichnis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17037" w:history="1">
            <w:r w:rsidRPr="003F7C3C">
              <w:rPr>
                <w:rStyle w:val="Hyperlink"/>
                <w:noProof/>
                <w:lang w:val="en-US"/>
              </w:rPr>
              <w:t>1.2 Admin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FD9A" w14:textId="22DB8EB1" w:rsidR="00B02E6B" w:rsidRDefault="00B02E6B">
          <w:pPr>
            <w:pStyle w:val="Verzeichnis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17038" w:history="1">
            <w:r w:rsidRPr="003F7C3C">
              <w:rPr>
                <w:rStyle w:val="Hyperlink"/>
                <w:noProof/>
                <w:lang w:val="en-US"/>
              </w:rPr>
              <w:t>1.3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C2A1" w14:textId="54D325CE" w:rsidR="00B02E6B" w:rsidRDefault="00B02E6B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0017039" w:history="1">
            <w:r w:rsidRPr="003F7C3C">
              <w:rPr>
                <w:rStyle w:val="Hyperlink"/>
                <w:noProof/>
                <w:lang w:val="en-US"/>
              </w:rPr>
              <w:t>2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717B" w14:textId="63AC5166" w:rsidR="00B02E6B" w:rsidRDefault="00B02E6B">
          <w:pPr>
            <w:pStyle w:val="Verzeichnis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17040" w:history="1">
            <w:r w:rsidRPr="003F7C3C">
              <w:rPr>
                <w:rStyle w:val="Hyperlink"/>
                <w:noProof/>
                <w:lang w:val="en-US"/>
              </w:rPr>
              <w:t>2.1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5119" w14:textId="73256B04" w:rsidR="00B02E6B" w:rsidRDefault="00B02E6B">
          <w:pPr>
            <w:pStyle w:val="Verzeichnis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17041" w:history="1">
            <w:r w:rsidRPr="003F7C3C">
              <w:rPr>
                <w:rStyle w:val="Hyperlink"/>
                <w:noProof/>
                <w:lang w:val="en-US"/>
              </w:rPr>
              <w:t>2.2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93D1" w14:textId="59046CBA" w:rsidR="00B02E6B" w:rsidRDefault="006A27D7" w:rsidP="00B02E6B">
          <w:pPr>
            <w:rPr>
              <w:lang w:val="en-US"/>
            </w:rPr>
            <w:sectPr w:rsidR="00B02E6B" w:rsidSect="00BA5B75">
              <w:footerReference w:type="default" r:id="rId11"/>
              <w:headerReference w:type="first" r:id="rId12"/>
              <w:footerReference w:type="first" r:id="rId13"/>
              <w:pgSz w:w="11906" w:h="16838" w:code="9"/>
              <w:pgMar w:top="1134" w:right="1701" w:bottom="1418" w:left="1701" w:header="624" w:footer="510" w:gutter="0"/>
              <w:pgNumType w:fmt="numberInDash" w:start="1"/>
              <w:cols w:space="708"/>
              <w:titlePg/>
              <w:docGrid w:linePitch="360"/>
            </w:sectPr>
          </w:pPr>
          <w:r w:rsidRPr="002240B6">
            <w:rPr>
              <w:b/>
              <w:bCs/>
              <w:noProof/>
              <w:lang w:val="en-US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1F517B51" w14:textId="71EC11DE" w:rsidR="00612801" w:rsidRPr="002240B6" w:rsidRDefault="002938A3" w:rsidP="00B02E6B">
      <w:pPr>
        <w:pStyle w:val="berschrift1"/>
        <w:numPr>
          <w:ilvl w:val="0"/>
          <w:numId w:val="0"/>
        </w:numPr>
        <w:spacing w:line="276" w:lineRule="auto"/>
        <w:rPr>
          <w:lang w:val="en-US"/>
        </w:rPr>
      </w:pPr>
      <w:bookmarkStart w:id="2" w:name="_Toc470017034"/>
      <w:r>
        <w:rPr>
          <w:lang w:val="en-US"/>
        </w:rPr>
        <w:lastRenderedPageBreak/>
        <w:t>Introduction</w:t>
      </w:r>
      <w:bookmarkEnd w:id="2"/>
      <w:r w:rsidR="00FA27F5" w:rsidRPr="002240B6">
        <w:rPr>
          <w:lang w:val="en-US"/>
        </w:rPr>
        <w:t xml:space="preserve"> </w:t>
      </w:r>
    </w:p>
    <w:p w14:paraId="47AFAB5D" w14:textId="28DC62D4" w:rsidR="00D0643F" w:rsidRPr="002240B6" w:rsidRDefault="00275CA8" w:rsidP="00C1282E">
      <w:pPr>
        <w:spacing w:line="276" w:lineRule="auto"/>
        <w:rPr>
          <w:lang w:val="en-US"/>
        </w:rPr>
      </w:pPr>
      <w:r w:rsidRPr="002240B6">
        <w:rPr>
          <w:lang w:val="en-US"/>
        </w:rPr>
        <w:t xml:space="preserve">The final project </w:t>
      </w:r>
      <w:r w:rsidR="005A13FE" w:rsidRPr="002240B6">
        <w:rPr>
          <w:lang w:val="en-US"/>
        </w:rPr>
        <w:t xml:space="preserve">of </w:t>
      </w:r>
      <w:r w:rsidR="00C6305A" w:rsidRPr="002240B6">
        <w:rPr>
          <w:lang w:val="en-US"/>
        </w:rPr>
        <w:t xml:space="preserve">Programming for Web 2.0 </w:t>
      </w:r>
      <w:r w:rsidR="005A13FE" w:rsidRPr="002240B6">
        <w:rPr>
          <w:lang w:val="en-US"/>
        </w:rPr>
        <w:t xml:space="preserve">is a scrollable timeline with </w:t>
      </w:r>
      <w:r w:rsidRPr="002240B6">
        <w:rPr>
          <w:lang w:val="en-US"/>
        </w:rPr>
        <w:t>content of our choice. We decided to display all “</w:t>
      </w:r>
      <w:r w:rsidR="002240B6" w:rsidRPr="002240B6">
        <w:rPr>
          <w:lang w:val="en-US"/>
        </w:rPr>
        <w:t>Star Wars</w:t>
      </w:r>
      <w:r w:rsidRPr="002240B6">
        <w:rPr>
          <w:lang w:val="en-US"/>
        </w:rPr>
        <w:t xml:space="preserve">” movies in a scroll view. For each movie </w:t>
      </w:r>
      <w:r w:rsidR="00D0643F" w:rsidRPr="002240B6">
        <w:rPr>
          <w:lang w:val="en-US"/>
        </w:rPr>
        <w:t>facts like description, title, release date,</w:t>
      </w:r>
      <w:r w:rsidR="005A13FE" w:rsidRPr="002240B6">
        <w:rPr>
          <w:lang w:val="en-US"/>
        </w:rPr>
        <w:t xml:space="preserve"> trailer, title picture,</w:t>
      </w:r>
      <w:r w:rsidR="00D0643F" w:rsidRPr="002240B6">
        <w:rPr>
          <w:lang w:val="en-US"/>
        </w:rPr>
        <w:t xml:space="preserve"> etc. are shown. </w:t>
      </w:r>
    </w:p>
    <w:p w14:paraId="13D47DBC" w14:textId="24960795" w:rsidR="005A13FE" w:rsidRPr="002240B6" w:rsidRDefault="005A13FE" w:rsidP="00C1282E">
      <w:pPr>
        <w:spacing w:line="276" w:lineRule="auto"/>
        <w:rPr>
          <w:lang w:val="en-US"/>
        </w:rPr>
      </w:pPr>
      <w:r w:rsidRPr="002240B6">
        <w:rPr>
          <w:lang w:val="en-US"/>
        </w:rPr>
        <w:t>An a</w:t>
      </w:r>
      <w:r w:rsidR="00D0643F" w:rsidRPr="002240B6">
        <w:rPr>
          <w:lang w:val="en-US"/>
        </w:rPr>
        <w:t>dmin can login to the dashboa</w:t>
      </w:r>
      <w:r w:rsidRPr="002240B6">
        <w:rPr>
          <w:lang w:val="en-US"/>
        </w:rPr>
        <w:t>rd via the login-page. There it i</w:t>
      </w:r>
      <w:r w:rsidR="00150D7F">
        <w:rPr>
          <w:lang w:val="en-US"/>
        </w:rPr>
        <w:t xml:space="preserve">s possible to create new movies </w:t>
      </w:r>
      <w:proofErr w:type="spellStart"/>
      <w:r w:rsidR="00150D7F">
        <w:rPr>
          <w:lang w:val="en-US"/>
        </w:rPr>
        <w:t>an</w:t>
      </w:r>
      <w:proofErr w:type="spellEnd"/>
      <w:r w:rsidR="00150D7F">
        <w:rPr>
          <w:lang w:val="en-US"/>
        </w:rPr>
        <w:t xml:space="preserve"> to</w:t>
      </w:r>
      <w:r w:rsidR="00D0643F" w:rsidRPr="002240B6">
        <w:rPr>
          <w:lang w:val="en-US"/>
        </w:rPr>
        <w:t xml:space="preserve"> edit or delete e</w:t>
      </w:r>
      <w:r w:rsidR="0057634F" w:rsidRPr="002240B6">
        <w:rPr>
          <w:lang w:val="en-US"/>
        </w:rPr>
        <w:t>x</w:t>
      </w:r>
      <w:r w:rsidRPr="002240B6">
        <w:rPr>
          <w:lang w:val="en-US"/>
        </w:rPr>
        <w:t>i</w:t>
      </w:r>
      <w:r w:rsidR="00D0643F" w:rsidRPr="002240B6">
        <w:rPr>
          <w:lang w:val="en-US"/>
        </w:rPr>
        <w:t>sting ones.</w:t>
      </w:r>
    </w:p>
    <w:p w14:paraId="07733B79" w14:textId="69D0C62D" w:rsidR="00275CA8" w:rsidRPr="002240B6" w:rsidRDefault="005A13FE" w:rsidP="00C1282E">
      <w:pPr>
        <w:spacing w:line="276" w:lineRule="auto"/>
        <w:rPr>
          <w:rFonts w:cs="Arial"/>
          <w:bCs/>
          <w:iCs/>
          <w:sz w:val="30"/>
          <w:szCs w:val="28"/>
          <w:lang w:val="en-US"/>
        </w:rPr>
      </w:pPr>
      <w:r w:rsidRPr="002240B6">
        <w:rPr>
          <w:lang w:val="en-US"/>
        </w:rPr>
        <w:t xml:space="preserve">The project includes creating the </w:t>
      </w:r>
      <w:r w:rsidR="002240B6" w:rsidRPr="002240B6">
        <w:rPr>
          <w:lang w:val="en-US"/>
        </w:rPr>
        <w:t>server side</w:t>
      </w:r>
      <w:r w:rsidRPr="002240B6">
        <w:rPr>
          <w:lang w:val="en-US"/>
        </w:rPr>
        <w:t xml:space="preserve"> and the </w:t>
      </w:r>
      <w:r w:rsidR="002240B6" w:rsidRPr="002240B6">
        <w:rPr>
          <w:lang w:val="en-US"/>
        </w:rPr>
        <w:t>client side</w:t>
      </w:r>
      <w:r w:rsidRPr="002240B6">
        <w:rPr>
          <w:lang w:val="en-US"/>
        </w:rPr>
        <w:t xml:space="preserve"> software using a Java-based application server. </w:t>
      </w:r>
      <w:r w:rsidR="0057634F" w:rsidRPr="002240B6">
        <w:rPr>
          <w:lang w:val="en-US"/>
        </w:rPr>
        <w:t xml:space="preserve"> </w:t>
      </w:r>
      <w:r w:rsidR="00275CA8" w:rsidRPr="002240B6">
        <w:rPr>
          <w:lang w:val="en-US"/>
        </w:rPr>
        <w:br w:type="page"/>
      </w:r>
    </w:p>
    <w:p w14:paraId="1EE058EF" w14:textId="4637FF5E" w:rsidR="00275CA8" w:rsidRPr="00B02E6B" w:rsidRDefault="002938A3" w:rsidP="00C1282E">
      <w:pPr>
        <w:pStyle w:val="berschrift1"/>
        <w:spacing w:line="276" w:lineRule="auto"/>
        <w:rPr>
          <w:lang w:val="en-US"/>
        </w:rPr>
      </w:pPr>
      <w:bookmarkStart w:id="3" w:name="_Toc470017035"/>
      <w:r>
        <w:rPr>
          <w:lang w:val="en-US"/>
        </w:rPr>
        <w:lastRenderedPageBreak/>
        <w:t>Usage</w:t>
      </w:r>
      <w:bookmarkEnd w:id="3"/>
    </w:p>
    <w:p w14:paraId="2937475C" w14:textId="3FA1849C" w:rsidR="00275CA8" w:rsidRDefault="00B02E6B" w:rsidP="00C1282E">
      <w:pPr>
        <w:pStyle w:val="berschrift2"/>
        <w:spacing w:line="276" w:lineRule="auto"/>
        <w:rPr>
          <w:lang w:val="en-US"/>
        </w:rPr>
      </w:pPr>
      <w:bookmarkStart w:id="4" w:name="_Toc470017036"/>
      <w:r>
        <w:rPr>
          <w:lang w:val="en-US"/>
        </w:rPr>
        <w:t>Landing Page</w:t>
      </w:r>
      <w:bookmarkEnd w:id="4"/>
    </w:p>
    <w:p w14:paraId="367535AC" w14:textId="77777777" w:rsidR="00B02E6B" w:rsidRDefault="00B02E6B" w:rsidP="00B02E6B">
      <w:pPr>
        <w:pStyle w:val="Textkrper"/>
        <w:rPr>
          <w:lang w:val="en-US"/>
        </w:rPr>
      </w:pPr>
    </w:p>
    <w:p w14:paraId="3269328F" w14:textId="3674B5F5" w:rsidR="00B02E6B" w:rsidRDefault="00B02E6B" w:rsidP="00B02E6B">
      <w:pPr>
        <w:pStyle w:val="Textkrper"/>
        <w:rPr>
          <w:lang w:val="en-US"/>
        </w:rPr>
      </w:pPr>
      <w:r>
        <w:rPr>
          <w:lang w:val="en-US"/>
        </w:rPr>
        <w:t>SCREENSHOTS</w:t>
      </w:r>
    </w:p>
    <w:p w14:paraId="412BC14E" w14:textId="77777777" w:rsidR="00B02E6B" w:rsidRPr="00B02E6B" w:rsidRDefault="00B02E6B" w:rsidP="00B02E6B">
      <w:pPr>
        <w:pStyle w:val="Textkrper"/>
        <w:rPr>
          <w:lang w:val="en-US"/>
        </w:rPr>
      </w:pPr>
    </w:p>
    <w:p w14:paraId="405EB187" w14:textId="77777777" w:rsidR="00B02E6B" w:rsidRDefault="00B02E6B">
      <w:pPr>
        <w:rPr>
          <w:rFonts w:cs="Arial"/>
          <w:bCs/>
          <w:iCs/>
          <w:sz w:val="30"/>
          <w:szCs w:val="28"/>
          <w:lang w:val="en-US"/>
        </w:rPr>
      </w:pPr>
      <w:r>
        <w:rPr>
          <w:lang w:val="en-US"/>
        </w:rPr>
        <w:br w:type="page"/>
      </w:r>
    </w:p>
    <w:p w14:paraId="3D970070" w14:textId="590A097A" w:rsidR="00B02E6B" w:rsidRDefault="00B02E6B" w:rsidP="00B02E6B">
      <w:pPr>
        <w:pStyle w:val="berschrift2"/>
        <w:rPr>
          <w:lang w:val="en-US"/>
        </w:rPr>
      </w:pPr>
      <w:bookmarkStart w:id="5" w:name="_Toc470017037"/>
      <w:r>
        <w:rPr>
          <w:lang w:val="en-US"/>
        </w:rPr>
        <w:lastRenderedPageBreak/>
        <w:t>Admin access</w:t>
      </w:r>
      <w:bookmarkEnd w:id="5"/>
    </w:p>
    <w:p w14:paraId="711A826E" w14:textId="386E28D7" w:rsidR="00B02E6B" w:rsidRDefault="00B02E6B" w:rsidP="00B02E6B">
      <w:pPr>
        <w:pStyle w:val="Textkrper"/>
        <w:rPr>
          <w:lang w:val="en-US"/>
        </w:rPr>
      </w:pPr>
    </w:p>
    <w:p w14:paraId="7521863C" w14:textId="53AE046E" w:rsidR="00B02E6B" w:rsidRPr="00B02E6B" w:rsidRDefault="00B02E6B" w:rsidP="00B02E6B">
      <w:pPr>
        <w:pStyle w:val="Textkrper"/>
        <w:rPr>
          <w:lang w:val="en-US"/>
        </w:rPr>
      </w:pPr>
      <w:r>
        <w:rPr>
          <w:lang w:val="en-US"/>
        </w:rPr>
        <w:t>SCREENSHOTS</w:t>
      </w:r>
    </w:p>
    <w:p w14:paraId="321A027E" w14:textId="77777777" w:rsidR="00B02E6B" w:rsidRDefault="00B02E6B">
      <w:pPr>
        <w:rPr>
          <w:rFonts w:cs="Arial"/>
          <w:bCs/>
          <w:iCs/>
          <w:sz w:val="30"/>
          <w:szCs w:val="28"/>
          <w:lang w:val="en-US"/>
        </w:rPr>
      </w:pPr>
      <w:r>
        <w:rPr>
          <w:lang w:val="en-US"/>
        </w:rPr>
        <w:br w:type="page"/>
      </w:r>
    </w:p>
    <w:p w14:paraId="569B4B15" w14:textId="5979D62B" w:rsidR="00B02E6B" w:rsidRPr="00B02E6B" w:rsidRDefault="00B02E6B" w:rsidP="00B02E6B">
      <w:pPr>
        <w:pStyle w:val="berschrift2"/>
        <w:rPr>
          <w:lang w:val="en-US"/>
        </w:rPr>
      </w:pPr>
      <w:bookmarkStart w:id="6" w:name="_Toc470017038"/>
      <w:r>
        <w:rPr>
          <w:lang w:val="en-US"/>
        </w:rPr>
        <w:lastRenderedPageBreak/>
        <w:t>Dashboard</w:t>
      </w:r>
      <w:bookmarkEnd w:id="6"/>
    </w:p>
    <w:p w14:paraId="4CFDCF36" w14:textId="77777777" w:rsidR="00B02E6B" w:rsidRDefault="00B02E6B">
      <w:pPr>
        <w:rPr>
          <w:lang w:val="en-US"/>
        </w:rPr>
      </w:pPr>
    </w:p>
    <w:p w14:paraId="7ED15CAC" w14:textId="77777777" w:rsidR="00B02E6B" w:rsidRPr="00B02E6B" w:rsidRDefault="00B02E6B" w:rsidP="00B02E6B">
      <w:pPr>
        <w:pStyle w:val="Textkrper"/>
        <w:rPr>
          <w:lang w:val="en-US"/>
        </w:rPr>
      </w:pPr>
      <w:r>
        <w:rPr>
          <w:lang w:val="en-US"/>
        </w:rPr>
        <w:t>SCREENSHOTS</w:t>
      </w:r>
    </w:p>
    <w:p w14:paraId="768445BE" w14:textId="231DE598" w:rsidR="00275CA8" w:rsidRPr="002240B6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2240B6">
        <w:rPr>
          <w:lang w:val="en-US"/>
        </w:rPr>
        <w:br w:type="page"/>
      </w:r>
    </w:p>
    <w:p w14:paraId="04FAA8FA" w14:textId="1ED9B083" w:rsidR="00FA27F5" w:rsidRDefault="00B02E6B" w:rsidP="00C1282E">
      <w:pPr>
        <w:pStyle w:val="berschrift1"/>
        <w:spacing w:line="276" w:lineRule="auto"/>
        <w:rPr>
          <w:lang w:val="en-US"/>
        </w:rPr>
      </w:pPr>
      <w:bookmarkStart w:id="7" w:name="_Toc470017039"/>
      <w:r>
        <w:rPr>
          <w:lang w:val="en-US"/>
        </w:rPr>
        <w:lastRenderedPageBreak/>
        <w:t>Technologies</w:t>
      </w:r>
      <w:bookmarkEnd w:id="7"/>
    </w:p>
    <w:p w14:paraId="44615505" w14:textId="76D8FC24" w:rsidR="00C1282E" w:rsidRDefault="00B02E6B" w:rsidP="00B02E6B">
      <w:pPr>
        <w:pStyle w:val="berschrift2"/>
        <w:rPr>
          <w:lang w:val="en-US"/>
        </w:rPr>
      </w:pPr>
      <w:bookmarkStart w:id="8" w:name="_Toc470017040"/>
      <w:r>
        <w:rPr>
          <w:lang w:val="en-US"/>
        </w:rPr>
        <w:t>Frontend</w:t>
      </w:r>
      <w:bookmarkEnd w:id="8"/>
    </w:p>
    <w:p w14:paraId="27B28DE3" w14:textId="77777777" w:rsidR="00B02E6B" w:rsidRDefault="00B02E6B">
      <w:pPr>
        <w:rPr>
          <w:rFonts w:cs="Arial"/>
          <w:bCs/>
          <w:iCs/>
          <w:sz w:val="30"/>
          <w:szCs w:val="28"/>
          <w:lang w:val="en-US"/>
        </w:rPr>
      </w:pPr>
      <w:r>
        <w:rPr>
          <w:lang w:val="en-US"/>
        </w:rPr>
        <w:br w:type="page"/>
      </w:r>
    </w:p>
    <w:p w14:paraId="7D4DEF1B" w14:textId="7AD3BACF" w:rsidR="00B02E6B" w:rsidRPr="00B02E6B" w:rsidRDefault="00B02E6B" w:rsidP="00B02E6B">
      <w:pPr>
        <w:pStyle w:val="berschrift2"/>
        <w:rPr>
          <w:lang w:val="en-US"/>
        </w:rPr>
      </w:pPr>
      <w:bookmarkStart w:id="9" w:name="_Toc470017041"/>
      <w:r>
        <w:rPr>
          <w:lang w:val="en-US"/>
        </w:rPr>
        <w:lastRenderedPageBreak/>
        <w:t>Backend</w:t>
      </w:r>
      <w:bookmarkEnd w:id="9"/>
    </w:p>
    <w:sectPr w:rsidR="00B02E6B" w:rsidRPr="00B02E6B" w:rsidSect="00BA5B75">
      <w:headerReference w:type="first" r:id="rId14"/>
      <w:footerReference w:type="first" r:id="rId15"/>
      <w:pgSz w:w="11906" w:h="16838" w:code="9"/>
      <w:pgMar w:top="1134" w:right="1701" w:bottom="1418" w:left="1701" w:header="624" w:footer="51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4F2CA" w14:textId="77777777" w:rsidR="00D91EAD" w:rsidRDefault="00D91EAD">
      <w:r>
        <w:separator/>
      </w:r>
    </w:p>
  </w:endnote>
  <w:endnote w:type="continuationSeparator" w:id="0">
    <w:p w14:paraId="557D01C4" w14:textId="77777777" w:rsidR="00D91EAD" w:rsidRDefault="00D9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23822"/>
      <w:docPartObj>
        <w:docPartGallery w:val="Page Numbers (Bottom of Page)"/>
        <w:docPartUnique/>
      </w:docPartObj>
    </w:sdtPr>
    <w:sdtContent>
      <w:p w14:paraId="3745D3B9" w14:textId="77777777" w:rsidR="00B02E6B" w:rsidRDefault="00B02E6B">
        <w:pPr>
          <w:pStyle w:val="Fuzeile"/>
          <w:jc w:val="center"/>
        </w:pPr>
      </w:p>
    </w:sdtContent>
  </w:sdt>
  <w:p w14:paraId="0CD84477" w14:textId="72AB39A2" w:rsidR="00B02E6B" w:rsidRDefault="00B02E6B" w:rsidP="00B02E6B">
    <w:pPr>
      <w:pStyle w:val="Fuzeile"/>
      <w:jc w:val="center"/>
      <w:rPr>
        <w:rStyle w:val="Seitenzahl"/>
      </w:rPr>
    </w:pPr>
    <w:sdt>
      <w:sdtPr>
        <w:rPr>
          <w:rStyle w:val="Seitenzahl"/>
        </w:rPr>
        <w:id w:val="111720493"/>
        <w:docPartObj>
          <w:docPartGallery w:val="Page Numbers (Bottom of Page)"/>
          <w:docPartUnique/>
        </w:docPartObj>
      </w:sdtPr>
      <w:sdtContent>
        <w:sdt>
          <w:sdtPr>
            <w:rPr>
              <w:rStyle w:val="Seitenzahl"/>
            </w:rPr>
            <w:id w:val="-322591326"/>
            <w:docPartObj>
              <w:docPartGallery w:val="Page Numbers (Top of Page)"/>
              <w:docPartUnique/>
            </w:docPartObj>
          </w:sdtPr>
          <w:sdtContent/>
        </w:sdt>
      </w:sdtContent>
    </w:sdt>
    <w:r w:rsidRPr="00B02E6B">
      <w:rPr>
        <w:rStyle w:val="Seitenzahl"/>
      </w:rPr>
      <w:t xml:space="preserve"> </w:t>
    </w:r>
    <w:sdt>
      <w:sdtPr>
        <w:rPr>
          <w:rStyle w:val="Seitenzahl"/>
        </w:rPr>
        <w:id w:val="-1515756352"/>
        <w:docPartObj>
          <w:docPartGallery w:val="Page Numbers (Bottom of Page)"/>
          <w:docPartUnique/>
        </w:docPartObj>
      </w:sdtPr>
      <w:sdtContent>
        <w:sdt>
          <w:sdtPr>
            <w:rPr>
              <w:rStyle w:val="Seitenzahl"/>
            </w:rPr>
            <w:id w:val="-2128453588"/>
            <w:docPartObj>
              <w:docPartGallery w:val="Page Numbers (Top of Page)"/>
              <w:docPartUnique/>
            </w:docPartObj>
          </w:sdtPr>
          <w:sdtContent>
            <w:r>
              <w:rPr>
                <w:rStyle w:val="Seitenzahl"/>
              </w:rPr>
              <w:fldChar w:fldCharType="begin"/>
            </w:r>
            <w:r>
              <w:rPr>
                <w:rStyle w:val="Seitenzahl"/>
              </w:rPr>
              <w:instrText xml:space="preserve"> PAGE  </w:instrText>
            </w:r>
            <w:r>
              <w:rPr>
                <w:rStyle w:val="Seitenzahl"/>
              </w:rPr>
              <w:fldChar w:fldCharType="separate"/>
            </w:r>
            <w:r>
              <w:rPr>
                <w:rStyle w:val="Seitenzahl"/>
                <w:noProof/>
              </w:rPr>
              <w:t>- 6 -</w:t>
            </w:r>
            <w:r>
              <w:rPr>
                <w:rStyle w:val="Seitenzahl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2C36" w14:textId="39CDD494" w:rsidR="00B02E6B" w:rsidRDefault="00B02E6B" w:rsidP="00B02E6B">
    <w:pPr>
      <w:pStyle w:val="Fuzeile"/>
      <w:jc w:val="center"/>
      <w:rPr>
        <w:rStyle w:val="Seitenzahl"/>
      </w:rPr>
    </w:pPr>
  </w:p>
  <w:p w14:paraId="280DC515" w14:textId="12852FBF" w:rsidR="0070149B" w:rsidRPr="002A7CEC" w:rsidRDefault="0070149B" w:rsidP="00B02E6B">
    <w:pPr>
      <w:pStyle w:val="Fuzeile"/>
      <w:rPr>
        <w:rStyle w:val="Seitenzahl"/>
      </w:rPr>
    </w:pPr>
  </w:p>
  <w:p w14:paraId="334E8993" w14:textId="77777777" w:rsidR="0070149B" w:rsidRPr="00126181" w:rsidRDefault="0070149B" w:rsidP="006522C9">
    <w:pPr>
      <w:pStyle w:val="Fuzeile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2423A" w14:textId="4DE25CBF" w:rsidR="00B02E6B" w:rsidRDefault="00B02E6B" w:rsidP="00B02E6B">
    <w:pPr>
      <w:pStyle w:val="Fuzeile"/>
      <w:jc w:val="center"/>
      <w:rPr>
        <w:rStyle w:val="Seitenzahl"/>
      </w:rPr>
    </w:pPr>
    <w:sdt>
      <w:sdtPr>
        <w:rPr>
          <w:rStyle w:val="Seitenzahl"/>
        </w:rPr>
        <w:id w:val="1616867083"/>
        <w:docPartObj>
          <w:docPartGallery w:val="Page Numbers (Bottom of Page)"/>
          <w:docPartUnique/>
        </w:docPartObj>
      </w:sdtPr>
      <w:sdtContent>
        <w:sdt>
          <w:sdtPr>
            <w:rPr>
              <w:rStyle w:val="Seitenzahl"/>
            </w:rPr>
            <w:id w:val="1268590644"/>
            <w:docPartObj>
              <w:docPartGallery w:val="Page Numbers (Top of Page)"/>
              <w:docPartUnique/>
            </w:docPartObj>
          </w:sdtPr>
          <w:sdtContent>
            <w:r>
              <w:rPr>
                <w:rStyle w:val="Seitenzahl"/>
              </w:rPr>
              <w:fldChar w:fldCharType="begin"/>
            </w:r>
            <w:r>
              <w:rPr>
                <w:rStyle w:val="Seitenzahl"/>
              </w:rPr>
              <w:instrText xml:space="preserve"> PAGE  </w:instrText>
            </w:r>
            <w:r>
              <w:rPr>
                <w:rStyle w:val="Seitenzahl"/>
              </w:rPr>
              <w:fldChar w:fldCharType="separate"/>
            </w:r>
            <w:r>
              <w:rPr>
                <w:rStyle w:val="Seitenzahl"/>
                <w:noProof/>
              </w:rPr>
              <w:t>- 1 -</w:t>
            </w:r>
            <w:r>
              <w:rPr>
                <w:rStyle w:val="Seitenzahl"/>
              </w:rPr>
              <w:fldChar w:fldCharType="end"/>
            </w:r>
          </w:sdtContent>
        </w:sdt>
      </w:sdtContent>
    </w:sdt>
  </w:p>
  <w:p w14:paraId="0463831D" w14:textId="77777777" w:rsidR="00B02E6B" w:rsidRPr="002A7CEC" w:rsidRDefault="00B02E6B" w:rsidP="00B02E6B">
    <w:pPr>
      <w:pStyle w:val="Fuzeile"/>
      <w:rPr>
        <w:rStyle w:val="Seitenzahl"/>
      </w:rPr>
    </w:pPr>
  </w:p>
  <w:p w14:paraId="78A9B36B" w14:textId="77777777" w:rsidR="00B02E6B" w:rsidRPr="00126181" w:rsidRDefault="00B02E6B" w:rsidP="006522C9">
    <w:pPr>
      <w:pStyle w:val="Fuzeile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BDD44" w14:textId="77777777" w:rsidR="00D91EAD" w:rsidRDefault="00D91EAD">
      <w:r>
        <w:separator/>
      </w:r>
    </w:p>
  </w:footnote>
  <w:footnote w:type="continuationSeparator" w:id="0">
    <w:p w14:paraId="0453E1CF" w14:textId="77777777" w:rsidR="00D91EAD" w:rsidRDefault="00D9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63C08F34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53925DA" w14:textId="2A531DAE" w:rsidR="0070149B" w:rsidRDefault="0070149B" w:rsidP="009523A7">
          <w:pPr>
            <w:pStyle w:val="Textkrper"/>
            <w:spacing w:before="10"/>
          </w:pPr>
        </w:p>
      </w:tc>
      <w:tc>
        <w:tcPr>
          <w:tcW w:w="1539" w:type="dxa"/>
        </w:tcPr>
        <w:p w14:paraId="3C6E04F2" w14:textId="77777777" w:rsidR="0070149B" w:rsidRDefault="0070149B" w:rsidP="009523A7">
          <w:pPr>
            <w:pStyle w:val="Textkrper"/>
            <w:spacing w:before="10"/>
          </w:pPr>
        </w:p>
      </w:tc>
    </w:tr>
  </w:tbl>
  <w:p w14:paraId="6D42AF2E" w14:textId="77777777" w:rsidR="0070149B" w:rsidRDefault="0070149B" w:rsidP="007F0B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B02E6B" w14:paraId="4E47E0C6" w14:textId="77777777" w:rsidTr="007376F6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66FCE1F6" w14:textId="77777777" w:rsidR="00B02E6B" w:rsidRDefault="00B02E6B" w:rsidP="00B02E6B">
          <w:pPr>
            <w:pStyle w:val="Textkrper"/>
            <w:spacing w:before="1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1" layoutInCell="1" allowOverlap="1" wp14:anchorId="71E15473" wp14:editId="6C71AED2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35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inline distT="0" distB="0" distL="0" distR="0" wp14:anchorId="604C8F9F" wp14:editId="742E9ECD">
                <wp:extent cx="2447925" cy="476250"/>
                <wp:effectExtent l="19050" t="0" r="9525" b="0"/>
                <wp:docPr id="36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0E758A50" w14:textId="77777777" w:rsidR="00B02E6B" w:rsidRDefault="00B02E6B" w:rsidP="00B02E6B">
          <w:pPr>
            <w:pStyle w:val="Textkrper"/>
            <w:spacing w:before="10"/>
          </w:pPr>
        </w:p>
      </w:tc>
    </w:tr>
  </w:tbl>
  <w:p w14:paraId="3686F13C" w14:textId="77777777" w:rsidR="00B02E6B" w:rsidRPr="002E10FA" w:rsidRDefault="00B02E6B" w:rsidP="00B02E6B">
    <w:pPr>
      <w:pStyle w:val="Kopfzeile"/>
    </w:pPr>
    <w:r>
      <w:rPr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1" layoutInCell="1" allowOverlap="1" wp14:anchorId="3B8F08B9" wp14:editId="794E6A8F">
              <wp:simplePos x="0" y="0"/>
              <wp:positionH relativeFrom="column">
                <wp:posOffset>-117476</wp:posOffset>
              </wp:positionH>
              <wp:positionV relativeFrom="page">
                <wp:posOffset>374650</wp:posOffset>
              </wp:positionV>
              <wp:extent cx="0" cy="1828800"/>
              <wp:effectExtent l="0" t="0" r="19050" b="19050"/>
              <wp:wrapTight wrapText="bothSides">
                <wp:wrapPolygon edited="0">
                  <wp:start x="-1" y="0"/>
                  <wp:lineTo x="-1" y="21600"/>
                  <wp:lineTo x="-1" y="21600"/>
                  <wp:lineTo x="-1" y="0"/>
                  <wp:lineTo x="-1" y="0"/>
                </wp:wrapPolygon>
              </wp:wrapTight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4504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5P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BCYvk8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  <w:p w14:paraId="0BE05EA5" w14:textId="598242F2" w:rsidR="0070149B" w:rsidRPr="00B02E6B" w:rsidRDefault="0070149B" w:rsidP="00B02E6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A811" w14:textId="77777777" w:rsidR="00B02E6B" w:rsidRPr="00B02E6B" w:rsidRDefault="00B02E6B" w:rsidP="00B02E6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E4B08" w14:textId="77777777" w:rsidR="00B02E6B" w:rsidRPr="00B02E6B" w:rsidRDefault="00B02E6B" w:rsidP="00B02E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berschrift1"/>
      <w:isLgl/>
      <w:suff w:val="space"/>
      <w:lvlText w:val="%1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2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17F160D"/>
    <w:multiLevelType w:val="hybridMultilevel"/>
    <w:tmpl w:val="4278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D3034"/>
    <w:multiLevelType w:val="hybridMultilevel"/>
    <w:tmpl w:val="A0EC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 w15:restartNumberingAfterBreak="0">
    <w:nsid w:val="79563A3A"/>
    <w:multiLevelType w:val="hybridMultilevel"/>
    <w:tmpl w:val="EEE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21"/>
  </w:num>
  <w:num w:numId="18">
    <w:abstractNumId w:val="11"/>
  </w:num>
  <w:num w:numId="19">
    <w:abstractNumId w:val="25"/>
  </w:num>
  <w:num w:numId="20">
    <w:abstractNumId w:val="19"/>
  </w:num>
  <w:num w:numId="21">
    <w:abstractNumId w:val="24"/>
  </w:num>
  <w:num w:numId="22">
    <w:abstractNumId w:val="20"/>
  </w:num>
  <w:num w:numId="23">
    <w:abstractNumId w:val="13"/>
  </w:num>
  <w:num w:numId="24">
    <w:abstractNumId w:val="12"/>
  </w:num>
  <w:num w:numId="25">
    <w:abstractNumId w:val="26"/>
  </w:num>
  <w:num w:numId="26">
    <w:abstractNumId w:val="23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C6"/>
    <w:rsid w:val="00000B19"/>
    <w:rsid w:val="00012738"/>
    <w:rsid w:val="000209BB"/>
    <w:rsid w:val="00025F1B"/>
    <w:rsid w:val="00050F6C"/>
    <w:rsid w:val="0005131B"/>
    <w:rsid w:val="00071085"/>
    <w:rsid w:val="0007797F"/>
    <w:rsid w:val="00077D8F"/>
    <w:rsid w:val="00081C3D"/>
    <w:rsid w:val="00083721"/>
    <w:rsid w:val="00091FC3"/>
    <w:rsid w:val="00096F1B"/>
    <w:rsid w:val="000B14E2"/>
    <w:rsid w:val="000B71CC"/>
    <w:rsid w:val="000C3A71"/>
    <w:rsid w:val="000C5D72"/>
    <w:rsid w:val="000D4873"/>
    <w:rsid w:val="000F6DAA"/>
    <w:rsid w:val="0011095E"/>
    <w:rsid w:val="00112D72"/>
    <w:rsid w:val="00112E8F"/>
    <w:rsid w:val="0012144F"/>
    <w:rsid w:val="001361DC"/>
    <w:rsid w:val="00137160"/>
    <w:rsid w:val="001456F4"/>
    <w:rsid w:val="00150D7F"/>
    <w:rsid w:val="00165B9F"/>
    <w:rsid w:val="00172C9C"/>
    <w:rsid w:val="00183376"/>
    <w:rsid w:val="001857A4"/>
    <w:rsid w:val="001A0964"/>
    <w:rsid w:val="001B20FA"/>
    <w:rsid w:val="001B6F3C"/>
    <w:rsid w:val="001C2FE2"/>
    <w:rsid w:val="001D5FFD"/>
    <w:rsid w:val="001E0400"/>
    <w:rsid w:val="001E1DB5"/>
    <w:rsid w:val="001E2758"/>
    <w:rsid w:val="001F7BD1"/>
    <w:rsid w:val="001F7DCF"/>
    <w:rsid w:val="002066B7"/>
    <w:rsid w:val="002240B6"/>
    <w:rsid w:val="00233FD5"/>
    <w:rsid w:val="002369CE"/>
    <w:rsid w:val="00250667"/>
    <w:rsid w:val="00260D56"/>
    <w:rsid w:val="002713DA"/>
    <w:rsid w:val="0027247A"/>
    <w:rsid w:val="002738F7"/>
    <w:rsid w:val="00275CA8"/>
    <w:rsid w:val="00277F36"/>
    <w:rsid w:val="002839A2"/>
    <w:rsid w:val="00283D8A"/>
    <w:rsid w:val="0028592E"/>
    <w:rsid w:val="00286C77"/>
    <w:rsid w:val="002938A3"/>
    <w:rsid w:val="002A0253"/>
    <w:rsid w:val="002A7CEC"/>
    <w:rsid w:val="002C636C"/>
    <w:rsid w:val="002D123B"/>
    <w:rsid w:val="002D338B"/>
    <w:rsid w:val="002D6A50"/>
    <w:rsid w:val="002E4B64"/>
    <w:rsid w:val="002E64B0"/>
    <w:rsid w:val="002E67D3"/>
    <w:rsid w:val="002F6F36"/>
    <w:rsid w:val="0030609F"/>
    <w:rsid w:val="00325882"/>
    <w:rsid w:val="00325C3D"/>
    <w:rsid w:val="00331643"/>
    <w:rsid w:val="003351C8"/>
    <w:rsid w:val="0035098C"/>
    <w:rsid w:val="003533F4"/>
    <w:rsid w:val="00374EB8"/>
    <w:rsid w:val="003764D7"/>
    <w:rsid w:val="00376712"/>
    <w:rsid w:val="00376A57"/>
    <w:rsid w:val="003912B9"/>
    <w:rsid w:val="00391F0A"/>
    <w:rsid w:val="003A748E"/>
    <w:rsid w:val="003C2235"/>
    <w:rsid w:val="003C519B"/>
    <w:rsid w:val="003C54BF"/>
    <w:rsid w:val="003D1C9B"/>
    <w:rsid w:val="003D563A"/>
    <w:rsid w:val="003E1377"/>
    <w:rsid w:val="003E3A62"/>
    <w:rsid w:val="003F36E9"/>
    <w:rsid w:val="003F6340"/>
    <w:rsid w:val="003F7B59"/>
    <w:rsid w:val="00414E0C"/>
    <w:rsid w:val="00423F72"/>
    <w:rsid w:val="004417A7"/>
    <w:rsid w:val="00441C90"/>
    <w:rsid w:val="00442F63"/>
    <w:rsid w:val="004528B8"/>
    <w:rsid w:val="00454534"/>
    <w:rsid w:val="00455C60"/>
    <w:rsid w:val="00457107"/>
    <w:rsid w:val="00462F40"/>
    <w:rsid w:val="00464EEE"/>
    <w:rsid w:val="00465D0B"/>
    <w:rsid w:val="00484982"/>
    <w:rsid w:val="00485AA3"/>
    <w:rsid w:val="00494093"/>
    <w:rsid w:val="004951BF"/>
    <w:rsid w:val="004A041C"/>
    <w:rsid w:val="004C39CD"/>
    <w:rsid w:val="004D3BB7"/>
    <w:rsid w:val="004D3F8F"/>
    <w:rsid w:val="004E18B8"/>
    <w:rsid w:val="004E50FE"/>
    <w:rsid w:val="004F064B"/>
    <w:rsid w:val="004F3A86"/>
    <w:rsid w:val="004F3BA5"/>
    <w:rsid w:val="00500B74"/>
    <w:rsid w:val="005012AE"/>
    <w:rsid w:val="00507C1B"/>
    <w:rsid w:val="00512DE3"/>
    <w:rsid w:val="00523506"/>
    <w:rsid w:val="005272B0"/>
    <w:rsid w:val="00535E35"/>
    <w:rsid w:val="005438BC"/>
    <w:rsid w:val="00550886"/>
    <w:rsid w:val="00551BB3"/>
    <w:rsid w:val="005524E6"/>
    <w:rsid w:val="00555DEF"/>
    <w:rsid w:val="00556667"/>
    <w:rsid w:val="005653C6"/>
    <w:rsid w:val="005654D5"/>
    <w:rsid w:val="00573A4A"/>
    <w:rsid w:val="00575FF8"/>
    <w:rsid w:val="0057634F"/>
    <w:rsid w:val="005A0CF7"/>
    <w:rsid w:val="005A13FE"/>
    <w:rsid w:val="005A2988"/>
    <w:rsid w:val="005A326F"/>
    <w:rsid w:val="005A34B3"/>
    <w:rsid w:val="005A7ADF"/>
    <w:rsid w:val="005B1846"/>
    <w:rsid w:val="005C2E9C"/>
    <w:rsid w:val="005C5FFD"/>
    <w:rsid w:val="005D4789"/>
    <w:rsid w:val="005E3D74"/>
    <w:rsid w:val="006027F9"/>
    <w:rsid w:val="0060770F"/>
    <w:rsid w:val="00612801"/>
    <w:rsid w:val="00620627"/>
    <w:rsid w:val="00627162"/>
    <w:rsid w:val="00631881"/>
    <w:rsid w:val="006522C9"/>
    <w:rsid w:val="006629BB"/>
    <w:rsid w:val="006703BC"/>
    <w:rsid w:val="00674CDA"/>
    <w:rsid w:val="006779BD"/>
    <w:rsid w:val="00690B1D"/>
    <w:rsid w:val="006A27D7"/>
    <w:rsid w:val="006A45C6"/>
    <w:rsid w:val="006A4DB6"/>
    <w:rsid w:val="006C1CD7"/>
    <w:rsid w:val="006C73A1"/>
    <w:rsid w:val="0070149B"/>
    <w:rsid w:val="007137C6"/>
    <w:rsid w:val="00730061"/>
    <w:rsid w:val="007410FD"/>
    <w:rsid w:val="00747221"/>
    <w:rsid w:val="00747D65"/>
    <w:rsid w:val="007527D8"/>
    <w:rsid w:val="0075385D"/>
    <w:rsid w:val="00756F96"/>
    <w:rsid w:val="00763F73"/>
    <w:rsid w:val="0078519F"/>
    <w:rsid w:val="007A16A0"/>
    <w:rsid w:val="007A25BB"/>
    <w:rsid w:val="007B0D28"/>
    <w:rsid w:val="007C1932"/>
    <w:rsid w:val="007D1C4A"/>
    <w:rsid w:val="007D677C"/>
    <w:rsid w:val="007F0164"/>
    <w:rsid w:val="007F0B27"/>
    <w:rsid w:val="007F22B3"/>
    <w:rsid w:val="007F3EB6"/>
    <w:rsid w:val="007F5052"/>
    <w:rsid w:val="00824B5F"/>
    <w:rsid w:val="008305F0"/>
    <w:rsid w:val="008327F2"/>
    <w:rsid w:val="0083453F"/>
    <w:rsid w:val="00836F7E"/>
    <w:rsid w:val="00837C20"/>
    <w:rsid w:val="008432B8"/>
    <w:rsid w:val="00853372"/>
    <w:rsid w:val="00854C6F"/>
    <w:rsid w:val="00890C50"/>
    <w:rsid w:val="00890ED0"/>
    <w:rsid w:val="008A1694"/>
    <w:rsid w:val="008D174A"/>
    <w:rsid w:val="008D2F92"/>
    <w:rsid w:val="008D5CF8"/>
    <w:rsid w:val="008E6D6E"/>
    <w:rsid w:val="009019E1"/>
    <w:rsid w:val="00910A03"/>
    <w:rsid w:val="009141A7"/>
    <w:rsid w:val="00915239"/>
    <w:rsid w:val="009258CA"/>
    <w:rsid w:val="009363C2"/>
    <w:rsid w:val="00940B5A"/>
    <w:rsid w:val="00944A4C"/>
    <w:rsid w:val="009523A7"/>
    <w:rsid w:val="0095444F"/>
    <w:rsid w:val="00960855"/>
    <w:rsid w:val="00964491"/>
    <w:rsid w:val="009665E9"/>
    <w:rsid w:val="00966FA3"/>
    <w:rsid w:val="009723D5"/>
    <w:rsid w:val="00974CC2"/>
    <w:rsid w:val="009857AB"/>
    <w:rsid w:val="009935AE"/>
    <w:rsid w:val="00993EEC"/>
    <w:rsid w:val="00994B0A"/>
    <w:rsid w:val="00996BE0"/>
    <w:rsid w:val="009976D5"/>
    <w:rsid w:val="009A1940"/>
    <w:rsid w:val="009A319C"/>
    <w:rsid w:val="009C2091"/>
    <w:rsid w:val="009C44FC"/>
    <w:rsid w:val="009D3BDB"/>
    <w:rsid w:val="009E50CC"/>
    <w:rsid w:val="009F2682"/>
    <w:rsid w:val="00A07E14"/>
    <w:rsid w:val="00A12B8E"/>
    <w:rsid w:val="00A21394"/>
    <w:rsid w:val="00A21F4A"/>
    <w:rsid w:val="00A25470"/>
    <w:rsid w:val="00A265B1"/>
    <w:rsid w:val="00A32B16"/>
    <w:rsid w:val="00A338F8"/>
    <w:rsid w:val="00A46229"/>
    <w:rsid w:val="00A572C7"/>
    <w:rsid w:val="00A6640D"/>
    <w:rsid w:val="00A75BD1"/>
    <w:rsid w:val="00A80E3D"/>
    <w:rsid w:val="00A83BD9"/>
    <w:rsid w:val="00A862C5"/>
    <w:rsid w:val="00AB3A49"/>
    <w:rsid w:val="00AB3DE4"/>
    <w:rsid w:val="00AB652A"/>
    <w:rsid w:val="00AB7FEC"/>
    <w:rsid w:val="00AC5B2C"/>
    <w:rsid w:val="00AC62F0"/>
    <w:rsid w:val="00AD1DB7"/>
    <w:rsid w:val="00AD37AA"/>
    <w:rsid w:val="00AF1AF4"/>
    <w:rsid w:val="00B01642"/>
    <w:rsid w:val="00B02E6B"/>
    <w:rsid w:val="00B14FDB"/>
    <w:rsid w:val="00B17615"/>
    <w:rsid w:val="00B20992"/>
    <w:rsid w:val="00B23DE8"/>
    <w:rsid w:val="00B27916"/>
    <w:rsid w:val="00B30338"/>
    <w:rsid w:val="00B40DB4"/>
    <w:rsid w:val="00B450B9"/>
    <w:rsid w:val="00B45797"/>
    <w:rsid w:val="00B53718"/>
    <w:rsid w:val="00B56A87"/>
    <w:rsid w:val="00B639CC"/>
    <w:rsid w:val="00B70E2C"/>
    <w:rsid w:val="00B719C5"/>
    <w:rsid w:val="00B83B0D"/>
    <w:rsid w:val="00BA5B75"/>
    <w:rsid w:val="00BA7679"/>
    <w:rsid w:val="00BB0B50"/>
    <w:rsid w:val="00BC0558"/>
    <w:rsid w:val="00BE7C12"/>
    <w:rsid w:val="00C0524B"/>
    <w:rsid w:val="00C10865"/>
    <w:rsid w:val="00C1282E"/>
    <w:rsid w:val="00C250CA"/>
    <w:rsid w:val="00C269BB"/>
    <w:rsid w:val="00C33EDD"/>
    <w:rsid w:val="00C42993"/>
    <w:rsid w:val="00C506BC"/>
    <w:rsid w:val="00C51053"/>
    <w:rsid w:val="00C6305A"/>
    <w:rsid w:val="00C649EE"/>
    <w:rsid w:val="00C6517A"/>
    <w:rsid w:val="00C7428E"/>
    <w:rsid w:val="00C854DE"/>
    <w:rsid w:val="00C87A16"/>
    <w:rsid w:val="00CA7C1C"/>
    <w:rsid w:val="00CC3707"/>
    <w:rsid w:val="00CD0944"/>
    <w:rsid w:val="00CD449A"/>
    <w:rsid w:val="00CE77B4"/>
    <w:rsid w:val="00CF1434"/>
    <w:rsid w:val="00CF44E6"/>
    <w:rsid w:val="00CF7558"/>
    <w:rsid w:val="00D0643F"/>
    <w:rsid w:val="00D10541"/>
    <w:rsid w:val="00D13568"/>
    <w:rsid w:val="00D177EE"/>
    <w:rsid w:val="00D24ADD"/>
    <w:rsid w:val="00D36A71"/>
    <w:rsid w:val="00D37D2B"/>
    <w:rsid w:val="00D46BEC"/>
    <w:rsid w:val="00D52B04"/>
    <w:rsid w:val="00D53C94"/>
    <w:rsid w:val="00D77F49"/>
    <w:rsid w:val="00D91EAD"/>
    <w:rsid w:val="00DB0FAD"/>
    <w:rsid w:val="00DB1301"/>
    <w:rsid w:val="00DB3D47"/>
    <w:rsid w:val="00DC51B2"/>
    <w:rsid w:val="00DD4701"/>
    <w:rsid w:val="00DE5657"/>
    <w:rsid w:val="00DF0540"/>
    <w:rsid w:val="00E04DF9"/>
    <w:rsid w:val="00E13D7D"/>
    <w:rsid w:val="00E21536"/>
    <w:rsid w:val="00E401B8"/>
    <w:rsid w:val="00E4756C"/>
    <w:rsid w:val="00E50352"/>
    <w:rsid w:val="00E578C7"/>
    <w:rsid w:val="00E64781"/>
    <w:rsid w:val="00E8243E"/>
    <w:rsid w:val="00E867CD"/>
    <w:rsid w:val="00EA20D5"/>
    <w:rsid w:val="00EA7634"/>
    <w:rsid w:val="00EB251F"/>
    <w:rsid w:val="00EC1DA4"/>
    <w:rsid w:val="00ED67AD"/>
    <w:rsid w:val="00EE6A2C"/>
    <w:rsid w:val="00EF08F5"/>
    <w:rsid w:val="00EF2CF1"/>
    <w:rsid w:val="00EF47DA"/>
    <w:rsid w:val="00F04238"/>
    <w:rsid w:val="00F068DB"/>
    <w:rsid w:val="00F07FD7"/>
    <w:rsid w:val="00F1288B"/>
    <w:rsid w:val="00F15EB1"/>
    <w:rsid w:val="00F20838"/>
    <w:rsid w:val="00F32CCF"/>
    <w:rsid w:val="00F355A0"/>
    <w:rsid w:val="00F476C2"/>
    <w:rsid w:val="00F54C52"/>
    <w:rsid w:val="00F54FE2"/>
    <w:rsid w:val="00F72D1E"/>
    <w:rsid w:val="00F75C0B"/>
    <w:rsid w:val="00F76D1B"/>
    <w:rsid w:val="00F77D21"/>
    <w:rsid w:val="00F91D17"/>
    <w:rsid w:val="00FA1ED1"/>
    <w:rsid w:val="00FA27F5"/>
    <w:rsid w:val="00FA5749"/>
    <w:rsid w:val="00FB420F"/>
    <w:rsid w:val="00FB5C63"/>
    <w:rsid w:val="00FD300D"/>
    <w:rsid w:val="00FD3B31"/>
    <w:rsid w:val="00FE22E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AC1C7"/>
  <w15:docId w15:val="{6F561CCF-EFCB-41B6-98E9-C8A0F57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rsid w:val="00025F1B"/>
    <w:rPr>
      <w:sz w:val="24"/>
      <w:szCs w:val="24"/>
    </w:rPr>
  </w:style>
  <w:style w:type="paragraph" w:styleId="berschrift1">
    <w:name w:val="heading 1"/>
    <w:basedOn w:val="Standard"/>
    <w:next w:val="Textkrper"/>
    <w:qFormat/>
    <w:rsid w:val="00275CA8"/>
    <w:pPr>
      <w:keepNext/>
      <w:numPr>
        <w:numId w:val="24"/>
      </w:numPr>
      <w:spacing w:after="80" w:line="380" w:lineRule="exact"/>
      <w:ind w:left="0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Textkrper"/>
    <w:qFormat/>
    <w:rsid w:val="0057634F"/>
    <w:pPr>
      <w:keepNext/>
      <w:numPr>
        <w:ilvl w:val="1"/>
        <w:numId w:val="24"/>
      </w:numPr>
      <w:spacing w:after="60" w:line="320" w:lineRule="exact"/>
      <w:ind w:left="0"/>
      <w:contextualSpacing/>
      <w:outlineLvl w:val="1"/>
    </w:pPr>
    <w:rPr>
      <w:rFonts w:cs="Arial"/>
      <w:bCs/>
      <w:iCs/>
      <w:sz w:val="30"/>
      <w:szCs w:val="28"/>
    </w:rPr>
  </w:style>
  <w:style w:type="paragraph" w:styleId="berschrift3">
    <w:name w:val="heading 3"/>
    <w:basedOn w:val="Standard"/>
    <w:next w:val="Textkrper"/>
    <w:qFormat/>
    <w:rsid w:val="0057634F"/>
    <w:pPr>
      <w:keepNext/>
      <w:numPr>
        <w:ilvl w:val="2"/>
        <w:numId w:val="24"/>
      </w:numPr>
      <w:spacing w:after="40" w:line="260" w:lineRule="exact"/>
      <w:ind w:left="0"/>
      <w:contextualSpacing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Textkrper"/>
    <w:qFormat/>
    <w:rsid w:val="0057634F"/>
    <w:pPr>
      <w:keepNext/>
      <w:numPr>
        <w:ilvl w:val="3"/>
        <w:numId w:val="24"/>
      </w:numPr>
      <w:spacing w:after="40" w:line="260" w:lineRule="exact"/>
      <w:ind w:left="0"/>
      <w:contextualSpacing/>
      <w:outlineLvl w:val="3"/>
    </w:pPr>
    <w:rPr>
      <w:bCs/>
      <w:i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0B14E2"/>
  </w:style>
  <w:style w:type="paragraph" w:styleId="Kopfzeile">
    <w:name w:val="header"/>
    <w:basedOn w:val="Standard"/>
    <w:link w:val="KopfzeileZchn"/>
    <w:uiPriority w:val="99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uzeile">
    <w:name w:val="footer"/>
    <w:basedOn w:val="Standard"/>
    <w:link w:val="FuzeileZchn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enraster">
    <w:name w:val="Table Grid"/>
    <w:basedOn w:val="NormaleTabelle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D7652D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uzeile"/>
    <w:next w:val="Fuzeile"/>
    <w:rsid w:val="00C13149"/>
    <w:rPr>
      <w:i/>
      <w:noProof/>
      <w:lang w:val="en-GB"/>
    </w:rPr>
  </w:style>
  <w:style w:type="paragraph" w:customStyle="1" w:styleId="DokumentRubrik">
    <w:name w:val="DokumentRubrik"/>
    <w:basedOn w:val="Textkrper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Textkrper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Textkrper"/>
    <w:next w:val="Textkrper"/>
    <w:rsid w:val="0012144F"/>
    <w:rPr>
      <w:sz w:val="36"/>
      <w:szCs w:val="34"/>
    </w:rPr>
  </w:style>
  <w:style w:type="paragraph" w:customStyle="1" w:styleId="FramsideText">
    <w:name w:val="FramsideText"/>
    <w:basedOn w:val="Textkrper"/>
    <w:next w:val="Textkrper"/>
    <w:rsid w:val="00AD1DB7"/>
    <w:rPr>
      <w:sz w:val="28"/>
    </w:rPr>
  </w:style>
  <w:style w:type="paragraph" w:styleId="Verzeichnis1">
    <w:name w:val="toc 1"/>
    <w:basedOn w:val="Standard"/>
    <w:next w:val="Standard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berschrift1"/>
    <w:next w:val="Textkrper"/>
    <w:rsid w:val="00F355A0"/>
    <w:pPr>
      <w:numPr>
        <w:numId w:val="17"/>
      </w:numPr>
    </w:pPr>
  </w:style>
  <w:style w:type="paragraph" w:customStyle="1" w:styleId="nRubrik2">
    <w:name w:val="nRubrik 2"/>
    <w:basedOn w:val="berschrift2"/>
    <w:next w:val="Textkrper"/>
    <w:rsid w:val="00F355A0"/>
    <w:pPr>
      <w:numPr>
        <w:numId w:val="17"/>
      </w:numPr>
    </w:pPr>
  </w:style>
  <w:style w:type="paragraph" w:styleId="Verzeichnis2">
    <w:name w:val="toc 2"/>
    <w:basedOn w:val="Standard"/>
    <w:next w:val="Standard"/>
    <w:autoRedefine/>
    <w:uiPriority w:val="39"/>
    <w:rsid w:val="00F355A0"/>
    <w:pPr>
      <w:ind w:left="240"/>
    </w:pPr>
  </w:style>
  <w:style w:type="paragraph" w:styleId="Listennummer">
    <w:name w:val="List Number"/>
    <w:basedOn w:val="Textkrper"/>
    <w:rsid w:val="00AB7FEC"/>
    <w:pPr>
      <w:numPr>
        <w:numId w:val="1"/>
      </w:numPr>
    </w:pPr>
  </w:style>
  <w:style w:type="paragraph" w:styleId="Aufzhlungszeichen">
    <w:name w:val="List Bullet"/>
    <w:basedOn w:val="Textkrper"/>
    <w:rsid w:val="00AB7FEC"/>
    <w:pPr>
      <w:numPr>
        <w:numId w:val="6"/>
      </w:numPr>
    </w:pPr>
  </w:style>
  <w:style w:type="character" w:styleId="Platzhaltertext">
    <w:name w:val="Placeholder Text"/>
    <w:basedOn w:val="Absatz-Standardschriftart"/>
    <w:uiPriority w:val="99"/>
    <w:semiHidden/>
    <w:rsid w:val="00391F0A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6522C9"/>
    <w:rPr>
      <w:sz w:val="16"/>
      <w:szCs w:val="24"/>
    </w:rPr>
  </w:style>
  <w:style w:type="paragraph" w:styleId="Verzeichnis3">
    <w:name w:val="toc 3"/>
    <w:basedOn w:val="Standard"/>
    <w:next w:val="Standard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paragraph" w:styleId="StandardWeb">
    <w:name w:val="Normal (Web)"/>
    <w:basedOn w:val="Standard"/>
    <w:uiPriority w:val="99"/>
    <w:unhideWhenUsed/>
    <w:rsid w:val="00F54C52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unhideWhenUsed/>
    <w:rsid w:val="00F54C52"/>
    <w:rPr>
      <w:color w:val="0000FF"/>
      <w:u w:val="single"/>
    </w:rPr>
  </w:style>
  <w:style w:type="paragraph" w:styleId="Funotentext">
    <w:name w:val="footnote text"/>
    <w:basedOn w:val="Standard"/>
    <w:link w:val="FunotentextZchn"/>
    <w:rsid w:val="00423F7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423F72"/>
  </w:style>
  <w:style w:type="character" w:styleId="Funotenzeichen">
    <w:name w:val="footnote reference"/>
    <w:basedOn w:val="Absatz-Standardschriftart"/>
    <w:rsid w:val="00423F72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F54FE2"/>
    <w:rPr>
      <w:noProof/>
      <w:sz w:val="16"/>
      <w:szCs w:val="24"/>
    </w:rPr>
  </w:style>
  <w:style w:type="character" w:styleId="Kommentarzeichen">
    <w:name w:val="annotation reference"/>
    <w:basedOn w:val="Absatz-Standardschriftart"/>
    <w:semiHidden/>
    <w:unhideWhenUsed/>
    <w:rsid w:val="00000B1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00B1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00B19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00B1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00B19"/>
    <w:rPr>
      <w:b/>
      <w:bCs/>
    </w:rPr>
  </w:style>
  <w:style w:type="paragraph" w:styleId="berarbeitung">
    <w:name w:val="Revision"/>
    <w:hidden/>
    <w:uiPriority w:val="99"/>
    <w:semiHidden/>
    <w:rsid w:val="00000B19"/>
    <w:rPr>
      <w:sz w:val="24"/>
      <w:szCs w:val="24"/>
    </w:rPr>
  </w:style>
  <w:style w:type="character" w:customStyle="1" w:styleId="apple-converted-space">
    <w:name w:val="apple-converted-space"/>
    <w:basedOn w:val="Absatz-Standardschriftart"/>
    <w:rsid w:val="007A16A0"/>
  </w:style>
  <w:style w:type="paragraph" w:customStyle="1" w:styleId="Default">
    <w:name w:val="Default"/>
    <w:rsid w:val="00EF47DA"/>
    <w:pPr>
      <w:autoSpaceDE w:val="0"/>
      <w:autoSpaceDN w:val="0"/>
      <w:adjustRightInd w:val="0"/>
    </w:pPr>
    <w:rPr>
      <w:rFonts w:ascii="HelveticaNeueLT Std" w:hAnsi="HelveticaNeueLT Std" w:cs="HelveticaNeueLT Std"/>
      <w:color w:val="000000"/>
      <w:sz w:val="24"/>
      <w:szCs w:val="24"/>
    </w:rPr>
  </w:style>
  <w:style w:type="character" w:customStyle="1" w:styleId="A0">
    <w:name w:val="A0"/>
    <w:uiPriority w:val="99"/>
    <w:rsid w:val="00EF47DA"/>
    <w:rPr>
      <w:rFonts w:cs="HelveticaNeueLT Std"/>
      <w:color w:val="000000"/>
      <w:sz w:val="66"/>
      <w:szCs w:val="66"/>
    </w:rPr>
  </w:style>
  <w:style w:type="character" w:customStyle="1" w:styleId="A1">
    <w:name w:val="A1"/>
    <w:uiPriority w:val="99"/>
    <w:rsid w:val="00EF47DA"/>
    <w:rPr>
      <w:rFonts w:cs="HelveticaNeueLT Std"/>
      <w:color w:val="000000"/>
      <w:sz w:val="46"/>
      <w:szCs w:val="46"/>
    </w:rPr>
  </w:style>
  <w:style w:type="paragraph" w:styleId="Listenabsatz">
    <w:name w:val="List Paragraph"/>
    <w:basedOn w:val="Standard"/>
    <w:uiPriority w:val="34"/>
    <w:rsid w:val="003C519B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3C51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krperZchn">
    <w:name w:val="Textkörper Zchn"/>
    <w:basedOn w:val="Absatz-Standardschriftart"/>
    <w:link w:val="Textkrper"/>
    <w:rsid w:val="00025F1B"/>
    <w:rPr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27D7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n-US" w:eastAsia="en-US"/>
    </w:rPr>
  </w:style>
  <w:style w:type="paragraph" w:styleId="Beschriftung">
    <w:name w:val="caption"/>
    <w:basedOn w:val="Standard"/>
    <w:next w:val="Standard"/>
    <w:unhideWhenUsed/>
    <w:qFormat/>
    <w:rsid w:val="000209B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222vd\Downloads\1.97490!Lnu-mall-Examensarbete-Word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82670-2E41-4993-8108-662FD3AD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1.97490!Lnu-mall-Examensarbete-Word-2010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Requirement Specification: Star Wars Timeline</vt:lpstr>
      <vt:lpstr>Requirement Specification: Star Wars Timeline</vt:lpstr>
      <vt:lpstr>Regeldokument - Linnéuniversitetet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Specification: Star Wars Timeline</dc:title>
  <dc:subject/>
  <dc:creator>Malte;Jan Weiss</dc:creator>
  <cp:keywords/>
  <dc:description/>
  <cp:lastModifiedBy>Malte Dammann</cp:lastModifiedBy>
  <cp:revision>11</cp:revision>
  <cp:lastPrinted>2016-12-09T13:27:00Z</cp:lastPrinted>
  <dcterms:created xsi:type="dcterms:W3CDTF">2016-04-17T20:31:00Z</dcterms:created>
  <dcterms:modified xsi:type="dcterms:W3CDTF">2016-12-20T16:08:00Z</dcterms:modified>
</cp:coreProperties>
</file>